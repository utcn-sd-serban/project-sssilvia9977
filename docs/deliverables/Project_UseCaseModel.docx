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56209" w14:textId="1F0FB569" w:rsidR="008C4393" w:rsidRPr="00D047E9" w:rsidRDefault="00E62878">
      <w:pPr>
        <w:pStyle w:val="Title"/>
        <w:jc w:val="right"/>
        <w:rPr>
          <w:rFonts w:ascii="Times New Roman" w:hAnsi="Times New Roman"/>
        </w:rPr>
      </w:pPr>
      <w:r>
        <w:fldChar w:fldCharType="begin"/>
      </w:r>
      <w:r>
        <w:instrText xml:space="preserve"> SUBJECT  \* MERGEFORMAT </w:instrText>
      </w:r>
      <w:r>
        <w:fldChar w:fldCharType="separate"/>
      </w:r>
      <w:r w:rsidR="000916B9" w:rsidRPr="00D047E9">
        <w:rPr>
          <w:rFonts w:ascii="Times New Roman" w:hAnsi="Times New Roman"/>
        </w:rPr>
        <w:t>&lt;</w:t>
      </w:r>
      <w:r w:rsidR="00944FD8">
        <w:rPr>
          <w:rFonts w:ascii="Times New Roman" w:hAnsi="Times New Roman"/>
        </w:rPr>
        <w:t>Saloon for dogs</w:t>
      </w:r>
      <w:r w:rsidR="000916B9" w:rsidRPr="00D047E9">
        <w:rPr>
          <w:rFonts w:ascii="Times New Roman" w:hAnsi="Times New Roman"/>
        </w:rPr>
        <w:t>&gt;</w:t>
      </w:r>
      <w:r>
        <w:rPr>
          <w:rFonts w:ascii="Times New Roman" w:hAnsi="Times New Roman"/>
        </w:rPr>
        <w:fldChar w:fldCharType="end"/>
      </w:r>
    </w:p>
    <w:p w14:paraId="5F0EE71B"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59C4F01E" w14:textId="77777777" w:rsidR="008C4393" w:rsidRPr="00D047E9" w:rsidRDefault="008C4393">
      <w:pPr>
        <w:sectPr w:rsidR="008C4393" w:rsidRPr="00D047E9">
          <w:headerReference w:type="default" r:id="rId8"/>
          <w:endnotePr>
            <w:numFmt w:val="decimal"/>
          </w:endnotePr>
          <w:pgSz w:w="12240" w:h="15840"/>
          <w:pgMar w:top="1440" w:right="1440" w:bottom="1440" w:left="1440" w:header="720" w:footer="720" w:gutter="0"/>
          <w:cols w:space="720"/>
          <w:vAlign w:val="center"/>
        </w:sectPr>
      </w:pPr>
    </w:p>
    <w:p w14:paraId="733C8BA8" w14:textId="77777777" w:rsidR="008C4393" w:rsidRPr="00D047E9" w:rsidRDefault="00597873" w:rsidP="00202C8D">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title  \* Mergeformat </w:instrText>
      </w:r>
      <w:r>
        <w:rPr>
          <w:rFonts w:ascii="Times New Roman" w:hAnsi="Times New Roman"/>
        </w:rPr>
        <w:fldChar w:fldCharType="separate"/>
      </w:r>
      <w:r w:rsidR="000916B9" w:rsidRPr="00D047E9">
        <w:rPr>
          <w:rFonts w:ascii="Times New Roman" w:hAnsi="Times New Roman"/>
        </w:rPr>
        <w:t xml:space="preserve">Use-Case </w:t>
      </w:r>
      <w:r w:rsidR="0004741B" w:rsidRPr="00D047E9">
        <w:rPr>
          <w:rFonts w:ascii="Times New Roman" w:hAnsi="Times New Roman"/>
        </w:rPr>
        <w:t>Model</w:t>
      </w:r>
      <w:r>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74C6A749" w14:textId="77777777" w:rsidR="008C4393" w:rsidRPr="00D047E9" w:rsidRDefault="008C4393" w:rsidP="00D047E9">
      <w:pPr>
        <w:pStyle w:val="InfoBlue"/>
      </w:pPr>
    </w:p>
    <w:p w14:paraId="040C9415" w14:textId="77777777"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4F0DEA9E" w14:textId="77777777" w:rsidR="00944FD8" w:rsidRPr="00944FD8" w:rsidRDefault="00944FD8" w:rsidP="00944FD8">
      <w:pPr>
        <w:pStyle w:val="ListParagraph"/>
        <w:numPr>
          <w:ilvl w:val="0"/>
          <w:numId w:val="23"/>
        </w:numPr>
        <w:ind w:left="1440" w:hanging="270"/>
        <w:rPr>
          <w:rFonts w:cs="Calibri"/>
          <w:b/>
          <w:i/>
          <w:sz w:val="24"/>
          <w:szCs w:val="24"/>
          <w:u w:val="single"/>
        </w:rPr>
      </w:pPr>
      <w:bookmarkStart w:id="5" w:name="_Toc254773291"/>
      <w:bookmarkEnd w:id="3"/>
      <w:bookmarkEnd w:id="4"/>
      <w:r w:rsidRPr="00944FD8">
        <w:rPr>
          <w:rFonts w:cs="Calibri"/>
          <w:i/>
          <w:sz w:val="24"/>
          <w:szCs w:val="24"/>
        </w:rPr>
        <w:t>Specification</w:t>
      </w:r>
    </w:p>
    <w:p w14:paraId="63EE7FDF" w14:textId="77777777" w:rsidR="00944FD8" w:rsidRPr="00944FD8" w:rsidRDefault="00944FD8" w:rsidP="00944FD8">
      <w:pPr>
        <w:rPr>
          <w:rFonts w:cs="Calibri"/>
          <w:sz w:val="24"/>
          <w:szCs w:val="24"/>
          <w:u w:val="single" w:color="0070C0"/>
        </w:rPr>
      </w:pPr>
      <w:r w:rsidRPr="00944FD8">
        <w:rPr>
          <w:rFonts w:cs="Calibri"/>
          <w:sz w:val="24"/>
          <w:szCs w:val="24"/>
          <w:u w:val="single" w:color="0070C0"/>
        </w:rPr>
        <w:t xml:space="preserve">Actor: Client </w:t>
      </w:r>
    </w:p>
    <w:p w14:paraId="4FAC6AFF" w14:textId="77777777" w:rsidR="00944FD8" w:rsidRPr="00944FD8" w:rsidRDefault="00944FD8" w:rsidP="00944FD8">
      <w:pPr>
        <w:rPr>
          <w:rFonts w:cs="Calibri"/>
          <w:sz w:val="24"/>
          <w:szCs w:val="24"/>
          <w:u w:val="single" w:color="0070C0"/>
        </w:rPr>
      </w:pPr>
    </w:p>
    <w:p w14:paraId="2491A270"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Become a member</w:t>
      </w:r>
    </w:p>
    <w:p w14:paraId="02116873"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Success scenario: In order to perform any operations, the client first must become a member. This process requires him to enter his name, telephone and email and to pick a user name and a password.</w:t>
      </w:r>
    </w:p>
    <w:p w14:paraId="70E0BB5F" w14:textId="77777777" w:rsidR="00944FD8" w:rsidRPr="00944FD8" w:rsidRDefault="00944FD8" w:rsidP="00944FD8">
      <w:pPr>
        <w:ind w:left="360"/>
        <w:rPr>
          <w:rFonts w:cs="Calibri"/>
          <w:sz w:val="24"/>
          <w:szCs w:val="24"/>
          <w:u w:color="0070C0"/>
        </w:rPr>
      </w:pPr>
    </w:p>
    <w:p w14:paraId="7881232C"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Make an appointment</w:t>
      </w:r>
    </w:p>
    <w:p w14:paraId="0D2F42E7"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Success scenario: The user will go on the page where the reservations are made and he will choose the specific service he wants and the size of the dog. This will tell how long it will take in order to complete the service. After this, the site will allow the user to pick a date and time for the service, only from the ones that are not already booked. In the end, the user will click the confirm button.</w:t>
      </w:r>
    </w:p>
    <w:p w14:paraId="69264B64" w14:textId="77777777" w:rsidR="00944FD8" w:rsidRPr="00944FD8" w:rsidRDefault="00944FD8" w:rsidP="00944FD8">
      <w:pPr>
        <w:pStyle w:val="ListParagraph"/>
        <w:rPr>
          <w:rFonts w:cs="Calibri"/>
          <w:sz w:val="24"/>
          <w:szCs w:val="24"/>
          <w:u w:color="0070C0"/>
        </w:rPr>
      </w:pPr>
    </w:p>
    <w:p w14:paraId="7D27335C" w14:textId="77777777" w:rsidR="00944FD8" w:rsidRPr="00944FD8" w:rsidRDefault="00944FD8" w:rsidP="00944FD8">
      <w:pPr>
        <w:pStyle w:val="ListParagraph"/>
        <w:rPr>
          <w:rFonts w:cs="Calibri"/>
          <w:sz w:val="24"/>
          <w:szCs w:val="24"/>
          <w:u w:color="0070C0"/>
        </w:rPr>
      </w:pPr>
    </w:p>
    <w:p w14:paraId="63EA502C"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 xml:space="preserve">Goal: Modify an appointment </w:t>
      </w:r>
    </w:p>
    <w:p w14:paraId="2F129CA6"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 xml:space="preserve">Success scenario: The client will enter on the page holding his appointments and click on the “Modify” button next to the appointment he wants to change. This can be made only if there are more than 24 hours between the current time and the time of the initial appointment. </w:t>
      </w:r>
    </w:p>
    <w:p w14:paraId="78105F06" w14:textId="77777777" w:rsidR="00944FD8" w:rsidRPr="00944FD8" w:rsidRDefault="00944FD8" w:rsidP="00944FD8">
      <w:pPr>
        <w:pStyle w:val="ListParagraph"/>
        <w:rPr>
          <w:rFonts w:cs="Calibri"/>
          <w:b/>
          <w:sz w:val="24"/>
          <w:szCs w:val="24"/>
          <w:u w:color="0070C0"/>
        </w:rPr>
      </w:pPr>
    </w:p>
    <w:p w14:paraId="271A5767" w14:textId="77777777" w:rsidR="00944FD8" w:rsidRPr="00944FD8" w:rsidRDefault="00944FD8" w:rsidP="00944FD8">
      <w:pPr>
        <w:pStyle w:val="ListParagraph"/>
        <w:rPr>
          <w:rFonts w:cs="Calibri"/>
          <w:b/>
          <w:sz w:val="24"/>
          <w:szCs w:val="24"/>
          <w:u w:color="0070C0"/>
        </w:rPr>
      </w:pPr>
    </w:p>
    <w:p w14:paraId="3897C563"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Delete an appointment</w:t>
      </w:r>
    </w:p>
    <w:p w14:paraId="317C3EEF"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 xml:space="preserve">Success scenario: The client will enter on the page holding his appointments and click on the “Delete” button next to the specific appointment. This can be made any time. </w:t>
      </w:r>
    </w:p>
    <w:p w14:paraId="068713BF" w14:textId="77777777" w:rsidR="00944FD8" w:rsidRPr="00944FD8" w:rsidRDefault="00944FD8" w:rsidP="00944FD8">
      <w:pPr>
        <w:pStyle w:val="ListParagraph"/>
        <w:rPr>
          <w:rFonts w:cs="Calibri"/>
          <w:b/>
          <w:sz w:val="24"/>
          <w:szCs w:val="24"/>
          <w:u w:color="0070C0"/>
        </w:rPr>
      </w:pPr>
    </w:p>
    <w:p w14:paraId="070D2D5A" w14:textId="77777777" w:rsidR="00944FD8" w:rsidRPr="00944FD8" w:rsidRDefault="00944FD8" w:rsidP="00944FD8">
      <w:pPr>
        <w:pStyle w:val="ListParagraph"/>
        <w:rPr>
          <w:rFonts w:cs="Calibri"/>
          <w:b/>
          <w:sz w:val="24"/>
          <w:szCs w:val="24"/>
          <w:u w:color="0070C0"/>
        </w:rPr>
      </w:pPr>
    </w:p>
    <w:p w14:paraId="1F919A8F"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Leave a review</w:t>
      </w:r>
    </w:p>
    <w:p w14:paraId="2FE310A7"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 xml:space="preserve">Success scenario: The user will be able to leave a review that will appear on the main page. To do this, he must go at the review section. All the reviews, in order to be approved, will be checked by an employee. </w:t>
      </w:r>
    </w:p>
    <w:p w14:paraId="3502B30E" w14:textId="77777777" w:rsidR="00944FD8" w:rsidRPr="00944FD8" w:rsidRDefault="00944FD8" w:rsidP="00944FD8">
      <w:pPr>
        <w:ind w:left="360"/>
        <w:rPr>
          <w:rFonts w:cs="Calibri"/>
          <w:sz w:val="24"/>
          <w:szCs w:val="24"/>
          <w:u w:color="0070C0"/>
        </w:rPr>
      </w:pPr>
    </w:p>
    <w:p w14:paraId="439BF880" w14:textId="77777777" w:rsidR="00944FD8" w:rsidRPr="00944FD8" w:rsidRDefault="00944FD8" w:rsidP="00944FD8">
      <w:pPr>
        <w:pStyle w:val="ListParagraph"/>
        <w:rPr>
          <w:rFonts w:cs="Calibri"/>
          <w:b/>
          <w:sz w:val="24"/>
          <w:szCs w:val="24"/>
          <w:u w:color="0070C0"/>
        </w:rPr>
      </w:pPr>
    </w:p>
    <w:p w14:paraId="51992D3A" w14:textId="77777777" w:rsidR="00944FD8" w:rsidRPr="00944FD8" w:rsidRDefault="00944FD8" w:rsidP="00944FD8">
      <w:pPr>
        <w:pStyle w:val="ListParagraph"/>
        <w:rPr>
          <w:rFonts w:cs="Calibri"/>
          <w:b/>
          <w:sz w:val="24"/>
          <w:szCs w:val="24"/>
          <w:u w:color="0070C0"/>
        </w:rPr>
      </w:pPr>
    </w:p>
    <w:p w14:paraId="7C68E508"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Change review</w:t>
      </w:r>
    </w:p>
    <w:p w14:paraId="5F275160"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lastRenderedPageBreak/>
        <w:t xml:space="preserve">Success scenario: The user will have a page where all the reviews he wrote are in one place. To change a review, he must go on that page and click the specific button next to the review. This change will be visible just after an employee approves it. </w:t>
      </w:r>
    </w:p>
    <w:p w14:paraId="0269B841" w14:textId="77777777" w:rsidR="00944FD8" w:rsidRPr="00944FD8" w:rsidRDefault="00944FD8" w:rsidP="00944FD8">
      <w:pPr>
        <w:rPr>
          <w:rFonts w:cs="Calibri"/>
          <w:sz w:val="24"/>
          <w:szCs w:val="24"/>
          <w:u w:color="0070C0"/>
        </w:rPr>
      </w:pPr>
    </w:p>
    <w:p w14:paraId="2CCE4A11"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Delete review</w:t>
      </w:r>
    </w:p>
    <w:p w14:paraId="00FC275A"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 xml:space="preserve">Success scenario: The user will have a page where all the reviews he wrote are in one place. To delete a review, he must go on that page and click the specific button next to the review. </w:t>
      </w:r>
    </w:p>
    <w:p w14:paraId="647E6283" w14:textId="77777777" w:rsidR="00944FD8" w:rsidRPr="00944FD8" w:rsidRDefault="00944FD8" w:rsidP="00944FD8">
      <w:pPr>
        <w:rPr>
          <w:rFonts w:cs="Calibri"/>
          <w:sz w:val="24"/>
          <w:szCs w:val="24"/>
          <w:u w:val="single" w:color="0070C0"/>
        </w:rPr>
      </w:pPr>
    </w:p>
    <w:p w14:paraId="5F962BFB" w14:textId="77777777" w:rsidR="00944FD8" w:rsidRPr="00944FD8" w:rsidRDefault="00944FD8" w:rsidP="00944FD8">
      <w:pPr>
        <w:rPr>
          <w:rFonts w:cs="Calibri"/>
          <w:sz w:val="24"/>
          <w:szCs w:val="24"/>
          <w:u w:val="single" w:color="0070C0"/>
        </w:rPr>
      </w:pPr>
    </w:p>
    <w:p w14:paraId="1F22332C" w14:textId="77777777" w:rsidR="00944FD8" w:rsidRPr="00944FD8" w:rsidRDefault="00944FD8" w:rsidP="00944FD8">
      <w:pPr>
        <w:rPr>
          <w:rFonts w:cs="Calibri"/>
          <w:sz w:val="24"/>
          <w:szCs w:val="24"/>
        </w:rPr>
      </w:pPr>
      <w:r w:rsidRPr="00944FD8">
        <w:rPr>
          <w:rFonts w:cs="Calibri"/>
          <w:sz w:val="24"/>
          <w:szCs w:val="24"/>
          <w:u w:val="single" w:color="0070C0"/>
        </w:rPr>
        <w:t xml:space="preserve">Actor: Employee </w:t>
      </w:r>
    </w:p>
    <w:p w14:paraId="7E11E38A"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Create an account</w:t>
      </w:r>
    </w:p>
    <w:p w14:paraId="0F532D0E"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Success scenario: All the employees that are at the saloon will already have an account and only they will be able to create an account for a new employee.</w:t>
      </w:r>
    </w:p>
    <w:p w14:paraId="04F438BF" w14:textId="77777777" w:rsidR="00944FD8" w:rsidRPr="00944FD8" w:rsidRDefault="00944FD8" w:rsidP="00944FD8">
      <w:pPr>
        <w:rPr>
          <w:rFonts w:cs="Calibri"/>
          <w:sz w:val="24"/>
          <w:szCs w:val="24"/>
        </w:rPr>
      </w:pPr>
    </w:p>
    <w:p w14:paraId="2831B5E1"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 xml:space="preserve">Goal: Delete a client account </w:t>
      </w:r>
    </w:p>
    <w:p w14:paraId="161B3EF3"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Success scenario:  The user will be able to access all the clients and delete them.</w:t>
      </w:r>
    </w:p>
    <w:p w14:paraId="2E4AAB52" w14:textId="77777777" w:rsidR="00944FD8" w:rsidRPr="00944FD8" w:rsidRDefault="00944FD8" w:rsidP="00944FD8">
      <w:pPr>
        <w:rPr>
          <w:rFonts w:cs="Calibri"/>
          <w:sz w:val="24"/>
          <w:szCs w:val="24"/>
        </w:rPr>
      </w:pPr>
    </w:p>
    <w:p w14:paraId="019B47BA"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Confirm the appointment was held</w:t>
      </w:r>
    </w:p>
    <w:p w14:paraId="3D1B635E"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Success scenario: All the users can see the appointments and confirm that a specific one was held.</w:t>
      </w:r>
    </w:p>
    <w:p w14:paraId="5EBFDAD9" w14:textId="77777777" w:rsidR="00944FD8" w:rsidRPr="00944FD8" w:rsidRDefault="00944FD8" w:rsidP="00944FD8">
      <w:pPr>
        <w:rPr>
          <w:rFonts w:cs="Calibri"/>
          <w:sz w:val="24"/>
          <w:szCs w:val="24"/>
        </w:rPr>
      </w:pPr>
    </w:p>
    <w:p w14:paraId="013BAA00"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 xml:space="preserve">Goal: Approve create/ update reviews from clients </w:t>
      </w:r>
    </w:p>
    <w:p w14:paraId="68F57C71"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 xml:space="preserve">Success scenario: Only the reviews that are not written in a disrespectful way will be accepted.  </w:t>
      </w:r>
    </w:p>
    <w:p w14:paraId="2CB3EEF8" w14:textId="77777777" w:rsidR="00944FD8" w:rsidRPr="00944FD8" w:rsidRDefault="00944FD8" w:rsidP="00944FD8">
      <w:pPr>
        <w:rPr>
          <w:rFonts w:cs="Calibri"/>
          <w:sz w:val="24"/>
          <w:szCs w:val="24"/>
        </w:rPr>
      </w:pPr>
    </w:p>
    <w:p w14:paraId="0DE35EF6"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Goal: Issue reports in different formats (xml, txt) with the appointments made from a chosen date interval and the clients.</w:t>
      </w:r>
    </w:p>
    <w:p w14:paraId="66BEC60D" w14:textId="77777777" w:rsidR="00944FD8" w:rsidRPr="00944FD8" w:rsidRDefault="00944FD8" w:rsidP="00944FD8">
      <w:pPr>
        <w:pStyle w:val="ListParagraph"/>
        <w:numPr>
          <w:ilvl w:val="0"/>
          <w:numId w:val="24"/>
        </w:numPr>
        <w:rPr>
          <w:rFonts w:cs="Calibri"/>
          <w:sz w:val="24"/>
          <w:szCs w:val="24"/>
          <w:u w:color="0070C0"/>
        </w:rPr>
      </w:pPr>
      <w:r w:rsidRPr="00944FD8">
        <w:rPr>
          <w:rFonts w:cs="Calibri"/>
          <w:sz w:val="24"/>
          <w:szCs w:val="24"/>
          <w:u w:color="0070C0"/>
        </w:rPr>
        <w:t>Success scenario: Go on the page for “issue reports” and choose the date and hour interval to make the report.</w:t>
      </w:r>
    </w:p>
    <w:p w14:paraId="3FC0D3E3" w14:textId="77777777" w:rsidR="00944FD8" w:rsidRPr="00944FD8" w:rsidRDefault="00944FD8" w:rsidP="00944FD8">
      <w:pPr>
        <w:rPr>
          <w:rFonts w:cs="Calibri"/>
          <w:b/>
          <w:i/>
          <w:sz w:val="24"/>
          <w:szCs w:val="24"/>
          <w:u w:val="single"/>
        </w:rPr>
      </w:pPr>
    </w:p>
    <w:p w14:paraId="60D34076" w14:textId="77777777" w:rsidR="008C4393" w:rsidRPr="00D047E9" w:rsidRDefault="00D047E9">
      <w:pPr>
        <w:pStyle w:val="Heading1"/>
        <w:widowControl/>
        <w:rPr>
          <w:rFonts w:ascii="Times New Roman" w:hAnsi="Times New Roman"/>
        </w:rPr>
      </w:pPr>
      <w:r w:rsidRPr="00D047E9">
        <w:rPr>
          <w:rFonts w:ascii="Times New Roman" w:hAnsi="Times New Roman"/>
        </w:rPr>
        <w:lastRenderedPageBreak/>
        <w:t>UML Use-Case Diagrams</w:t>
      </w:r>
      <w:bookmarkEnd w:id="5"/>
    </w:p>
    <w:p w14:paraId="235CE495" w14:textId="293532B9" w:rsidR="008C4393" w:rsidRPr="00D047E9" w:rsidRDefault="00944FD8" w:rsidP="00D047E9">
      <w:pPr>
        <w:pStyle w:val="InfoBlue"/>
      </w:pPr>
      <w:bookmarkStart w:id="6" w:name="_GoBack"/>
      <w:bookmarkEnd w:id="6"/>
      <w:r w:rsidRPr="00250691">
        <w:rPr>
          <w:noProof/>
        </w:rPr>
        <w:pict w14:anchorId="7D07A440">
          <v:shape id="Picture 1" o:spid="_x0000_i1025" type="#_x0000_t75" style="width:454.5pt;height:291.75pt;visibility:visible;mso-wrap-style:square">
            <v:imagedata r:id="rId9" o:title=""/>
          </v:shape>
        </w:pict>
      </w:r>
    </w:p>
    <w:sectPr w:rsidR="008C4393" w:rsidRPr="00D047E9"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5D084" w14:textId="77777777" w:rsidR="00E62878" w:rsidRDefault="00E62878">
      <w:pPr>
        <w:spacing w:line="240" w:lineRule="auto"/>
      </w:pPr>
      <w:r>
        <w:separator/>
      </w:r>
    </w:p>
  </w:endnote>
  <w:endnote w:type="continuationSeparator" w:id="0">
    <w:p w14:paraId="5AD385C3" w14:textId="77777777" w:rsidR="00E62878" w:rsidRDefault="00E62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6BDF5BBC" w14:textId="77777777">
      <w:tc>
        <w:tcPr>
          <w:tcW w:w="3162" w:type="dxa"/>
          <w:tcBorders>
            <w:top w:val="nil"/>
            <w:left w:val="nil"/>
            <w:bottom w:val="nil"/>
            <w:right w:val="nil"/>
          </w:tcBorders>
        </w:tcPr>
        <w:p w14:paraId="5236B22A" w14:textId="77777777" w:rsidR="008C4393" w:rsidRDefault="008C4393">
          <w:pPr>
            <w:ind w:right="360"/>
            <w:rPr>
              <w:sz w:val="24"/>
            </w:rPr>
          </w:pPr>
        </w:p>
      </w:tc>
      <w:tc>
        <w:tcPr>
          <w:tcW w:w="3162" w:type="dxa"/>
          <w:tcBorders>
            <w:top w:val="nil"/>
            <w:left w:val="nil"/>
            <w:bottom w:val="nil"/>
            <w:right w:val="nil"/>
          </w:tcBorders>
        </w:tcPr>
        <w:p w14:paraId="175DC518" w14:textId="41535085"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fldSimple w:instr=" DOCPROPERTY &quot;Company&quot;  \* MERGEFORMAT ">
            <w:r w:rsidR="0004741B">
              <w:t>&lt;S</w:t>
            </w:r>
            <w:r w:rsidR="00944FD8">
              <w:t>imon Silvia Stefania</w:t>
            </w:r>
            <w:r w:rsidR="000916B9">
              <w:t>&gt;</w:t>
            </w:r>
          </w:fldSimple>
          <w:r w:rsidR="00570E86">
            <w:t xml:space="preserve">, </w:t>
          </w:r>
          <w:r>
            <w:fldChar w:fldCharType="begin"/>
          </w:r>
          <w:r w:rsidR="00570E86">
            <w:instrText xml:space="preserve"> DATE \@ "yyyy" </w:instrText>
          </w:r>
          <w:r>
            <w:fldChar w:fldCharType="separate"/>
          </w:r>
          <w:r w:rsidR="00944FD8">
            <w:rPr>
              <w:noProof/>
            </w:rPr>
            <w:t>2019</w:t>
          </w:r>
          <w:r>
            <w:fldChar w:fldCharType="end"/>
          </w:r>
        </w:p>
      </w:tc>
      <w:tc>
        <w:tcPr>
          <w:tcW w:w="3162" w:type="dxa"/>
          <w:tcBorders>
            <w:top w:val="nil"/>
            <w:left w:val="nil"/>
            <w:bottom w:val="nil"/>
            <w:right w:val="nil"/>
          </w:tcBorders>
        </w:tcPr>
        <w:p w14:paraId="035EEE0F"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7D3680">
            <w:rPr>
              <w:rStyle w:val="PageNumber"/>
              <w:noProof/>
            </w:rPr>
            <w:t>2</w:t>
          </w:r>
          <w:r w:rsidR="0056530F">
            <w:rPr>
              <w:rStyle w:val="PageNumber"/>
            </w:rPr>
            <w:fldChar w:fldCharType="end"/>
          </w:r>
        </w:p>
      </w:tc>
    </w:tr>
  </w:tbl>
  <w:p w14:paraId="72CF3487"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F66E4" w14:textId="77777777" w:rsidR="00E62878" w:rsidRDefault="00E62878">
      <w:pPr>
        <w:spacing w:line="240" w:lineRule="auto"/>
      </w:pPr>
      <w:r>
        <w:separator/>
      </w:r>
    </w:p>
  </w:footnote>
  <w:footnote w:type="continuationSeparator" w:id="0">
    <w:p w14:paraId="3F8F2645" w14:textId="77777777" w:rsidR="00E62878" w:rsidRDefault="00E62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AC25B" w14:textId="77777777" w:rsidR="008C4393" w:rsidRDefault="008C4393">
    <w:pPr>
      <w:rPr>
        <w:sz w:val="24"/>
      </w:rPr>
    </w:pPr>
  </w:p>
  <w:p w14:paraId="500F1E89" w14:textId="77777777" w:rsidR="008C4393" w:rsidRDefault="008C4393">
    <w:pPr>
      <w:pBdr>
        <w:top w:val="single" w:sz="6" w:space="1" w:color="auto"/>
      </w:pBdr>
      <w:rPr>
        <w:sz w:val="24"/>
      </w:rPr>
    </w:pPr>
  </w:p>
  <w:p w14:paraId="6F1342D0" w14:textId="076D4339" w:rsidR="008C4393" w:rsidRDefault="00597873">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16B9">
      <w:rPr>
        <w:rFonts w:ascii="Arial" w:hAnsi="Arial"/>
        <w:b/>
        <w:sz w:val="36"/>
      </w:rPr>
      <w:t>&lt;</w:t>
    </w:r>
    <w:r w:rsidR="00944FD8">
      <w:rPr>
        <w:rFonts w:ascii="Arial" w:hAnsi="Arial"/>
        <w:b/>
        <w:sz w:val="36"/>
      </w:rPr>
      <w:t>Simon Silvia Stefania</w:t>
    </w:r>
    <w:r w:rsidR="000916B9">
      <w:rPr>
        <w:rFonts w:ascii="Arial" w:hAnsi="Arial"/>
        <w:b/>
        <w:sz w:val="36"/>
      </w:rPr>
      <w:t>&gt;</w:t>
    </w:r>
    <w:r>
      <w:rPr>
        <w:rFonts w:ascii="Arial" w:hAnsi="Arial"/>
        <w:b/>
        <w:sz w:val="36"/>
      </w:rPr>
      <w:fldChar w:fldCharType="end"/>
    </w:r>
  </w:p>
  <w:p w14:paraId="50F7059F" w14:textId="5AFD3C31" w:rsidR="0004741B" w:rsidRDefault="00597873" w:rsidP="0004741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4741B">
      <w:rPr>
        <w:rFonts w:ascii="Arial" w:hAnsi="Arial"/>
        <w:b/>
        <w:sz w:val="36"/>
      </w:rPr>
      <w:t>&lt;</w:t>
    </w:r>
    <w:r w:rsidR="00944FD8">
      <w:rPr>
        <w:rFonts w:ascii="Arial" w:hAnsi="Arial"/>
        <w:b/>
        <w:sz w:val="36"/>
      </w:rPr>
      <w:t>30431</w:t>
    </w:r>
    <w:r w:rsidR="0004741B">
      <w:rPr>
        <w:rFonts w:ascii="Arial" w:hAnsi="Arial"/>
        <w:b/>
        <w:sz w:val="36"/>
      </w:rPr>
      <w:t>&gt;</w:t>
    </w:r>
    <w:r>
      <w:rPr>
        <w:rFonts w:ascii="Arial" w:hAnsi="Arial"/>
        <w:b/>
        <w:sz w:val="36"/>
      </w:rPr>
      <w:fldChar w:fldCharType="end"/>
    </w:r>
  </w:p>
  <w:p w14:paraId="2F9F7982" w14:textId="77777777" w:rsidR="008C4393" w:rsidRDefault="008C4393">
    <w:pPr>
      <w:pBdr>
        <w:bottom w:val="single" w:sz="6" w:space="1" w:color="auto"/>
      </w:pBdr>
      <w:jc w:val="right"/>
      <w:rPr>
        <w:sz w:val="24"/>
      </w:rPr>
    </w:pPr>
  </w:p>
  <w:p w14:paraId="1405346A"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202C8D" w14:paraId="7B016B54" w14:textId="77777777" w:rsidTr="00202C8D">
      <w:tc>
        <w:tcPr>
          <w:tcW w:w="9464" w:type="dxa"/>
        </w:tcPr>
        <w:p w14:paraId="0FDBB6D3" w14:textId="3321DBF9" w:rsidR="00202C8D" w:rsidRDefault="00E62878">
          <w:r>
            <w:fldChar w:fldCharType="begin"/>
          </w:r>
          <w:r>
            <w:instrText xml:space="preserve">subject  \* Mergeformat </w:instrText>
          </w:r>
          <w:r>
            <w:fldChar w:fldCharType="separate"/>
          </w:r>
          <w:r w:rsidR="00202C8D">
            <w:t>&lt;</w:t>
          </w:r>
          <w:r w:rsidR="00944FD8">
            <w:t>Saloon for dogs</w:t>
          </w:r>
          <w:r w:rsidR="00202C8D">
            <w:t xml:space="preserve"> &gt;</w:t>
          </w:r>
          <w:r>
            <w:fldChar w:fldCharType="end"/>
          </w:r>
        </w:p>
      </w:tc>
    </w:tr>
    <w:tr w:rsidR="00202C8D" w14:paraId="35C27AEF" w14:textId="77777777" w:rsidTr="00202C8D">
      <w:tc>
        <w:tcPr>
          <w:tcW w:w="9464" w:type="dxa"/>
        </w:tcPr>
        <w:p w14:paraId="007F7BF1" w14:textId="77777777" w:rsidR="00202C8D" w:rsidRDefault="00202C8D">
          <w:r>
            <w:t>Use-Case Model</w:t>
          </w:r>
        </w:p>
      </w:tc>
    </w:tr>
  </w:tbl>
  <w:p w14:paraId="00F2E704"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F1C"/>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DC0107"/>
    <w:multiLevelType w:val="hybridMultilevel"/>
    <w:tmpl w:val="54CA3C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AE359C"/>
    <w:multiLevelType w:val="hybridMultilevel"/>
    <w:tmpl w:val="15886B5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4"/>
  </w:num>
  <w:num w:numId="16">
    <w:abstractNumId w:val="19"/>
  </w:num>
  <w:num w:numId="17">
    <w:abstractNumId w:val="14"/>
  </w:num>
  <w:num w:numId="18">
    <w:abstractNumId w:val="5"/>
  </w:num>
  <w:num w:numId="19">
    <w:abstractNumId w:val="13"/>
  </w:num>
  <w:num w:numId="20">
    <w:abstractNumId w:val="6"/>
  </w:num>
  <w:num w:numId="21">
    <w:abstractNumId w:val="18"/>
  </w:num>
  <w:num w:numId="22">
    <w:abstractNumId w:val="8"/>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202C8D"/>
    <w:rsid w:val="002D02EB"/>
    <w:rsid w:val="0056530F"/>
    <w:rsid w:val="00570E86"/>
    <w:rsid w:val="00597873"/>
    <w:rsid w:val="00664E4B"/>
    <w:rsid w:val="006C543D"/>
    <w:rsid w:val="007D3680"/>
    <w:rsid w:val="0084072A"/>
    <w:rsid w:val="008C4393"/>
    <w:rsid w:val="0090593F"/>
    <w:rsid w:val="00944FD8"/>
    <w:rsid w:val="00B114A7"/>
    <w:rsid w:val="00C709E3"/>
    <w:rsid w:val="00D047E9"/>
    <w:rsid w:val="00D720D3"/>
    <w:rsid w:val="00D81F75"/>
    <w:rsid w:val="00E62878"/>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E52F2D"/>
  <w15:docId w15:val="{E133B173-0F11-474B-AE71-7A50BD48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 w:type="paragraph" w:styleId="ListParagraph">
    <w:name w:val="List Paragraph"/>
    <w:basedOn w:val="Normal"/>
    <w:uiPriority w:val="34"/>
    <w:qFormat/>
    <w:rsid w:val="00944FD8"/>
    <w:pPr>
      <w:widowControl/>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DC10518-89DA-4C0F-A079-37EA13D4EE74}">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rup_ucspec</Template>
  <TotalTime>2</TotalTime>
  <Pages>4</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Manager>[Dokumentverantwortlicher]</Manager>
  <Company>&lt;Company Name&gt;</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Silvia Simon</cp:lastModifiedBy>
  <cp:revision>6</cp:revision>
  <dcterms:created xsi:type="dcterms:W3CDTF">2019-03-03T14:15:00Z</dcterms:created>
  <dcterms:modified xsi:type="dcterms:W3CDTF">2019-03-17T16:30:00Z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2019-03-03T14:15:09Z</vt:filetime>
  </property>
</Properties>
</file>