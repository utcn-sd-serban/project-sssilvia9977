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3CB8" w14:textId="5B284D85" w:rsidR="00E421C6" w:rsidRPr="00400EB4" w:rsidRDefault="00F7390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&lt;</w:t>
      </w:r>
      <w:r w:rsidR="0055443A">
        <w:rPr>
          <w:rFonts w:ascii="Times New Roman" w:hAnsi="Times New Roman"/>
        </w:rPr>
        <w:t>Saloon for dogs</w:t>
      </w:r>
      <w:r w:rsidR="00921E0D" w:rsidRPr="00400EB4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4DDB1D8F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6A09D20F" w14:textId="77777777" w:rsidR="00E421C6" w:rsidRPr="00400EB4" w:rsidRDefault="00E421C6" w:rsidP="004C19C6">
      <w:pPr>
        <w:pStyle w:val="InfoBlue"/>
      </w:pPr>
    </w:p>
    <w:p w14:paraId="15CC84DC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11A59D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10C6C608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bookmarkStart w:id="1" w:name="_GoBack"/>
      <w:bookmarkEnd w:id="1"/>
      <w:r w:rsidRPr="00400EB4">
        <w:rPr>
          <w:rFonts w:ascii="Times New Roman" w:hAnsi="Times New Roman"/>
        </w:rPr>
        <w:t>Non-functional Requirements</w:t>
      </w:r>
      <w:bookmarkEnd w:id="0"/>
    </w:p>
    <w:p w14:paraId="75A72C6C" w14:textId="6D5E5FC2"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3"/>
      <w:r w:rsidRPr="00400EB4">
        <w:rPr>
          <w:rFonts w:ascii="Times New Roman" w:hAnsi="Times New Roman"/>
        </w:rPr>
        <w:t>Security</w:t>
      </w:r>
      <w:bookmarkEnd w:id="2"/>
    </w:p>
    <w:p w14:paraId="588C81E6" w14:textId="4B65B8F0" w:rsidR="0055443A" w:rsidRPr="0055443A" w:rsidRDefault="0055443A" w:rsidP="0055443A">
      <w:pPr>
        <w:rPr>
          <w:rFonts w:cs="Calibri"/>
          <w:sz w:val="24"/>
          <w:szCs w:val="24"/>
        </w:rPr>
      </w:pPr>
      <w:r w:rsidRPr="0055443A">
        <w:rPr>
          <w:rFonts w:cs="Calibri"/>
          <w:sz w:val="24"/>
          <w:szCs w:val="24"/>
        </w:rPr>
        <w:t>To ensure the security, only another employee can create an account for another employee so there will be no confusion between the client and employee type of account.</w:t>
      </w:r>
    </w:p>
    <w:p w14:paraId="29EB886A" w14:textId="77777777" w:rsidR="0040432F" w:rsidRPr="00400EB4" w:rsidRDefault="0040432F" w:rsidP="0040432F"/>
    <w:p w14:paraId="4BDD2219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3" w:name="_Toc254775826"/>
      <w:r w:rsidRPr="00400EB4">
        <w:rPr>
          <w:rFonts w:ascii="Times New Roman" w:hAnsi="Times New Roman"/>
        </w:rPr>
        <w:t>Design Constraints</w:t>
      </w:r>
      <w:bookmarkEnd w:id="3"/>
    </w:p>
    <w:p w14:paraId="4B6CAE7E" w14:textId="77777777" w:rsidR="0055443A" w:rsidRPr="0055443A" w:rsidRDefault="0055443A" w:rsidP="0055443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55443A">
        <w:rPr>
          <w:rFonts w:cs="Calibri"/>
          <w:sz w:val="24"/>
          <w:szCs w:val="24"/>
        </w:rPr>
        <w:t>Layered architecture,</w:t>
      </w:r>
    </w:p>
    <w:p w14:paraId="236EE746" w14:textId="77777777" w:rsidR="0055443A" w:rsidRPr="0055443A" w:rsidRDefault="0055443A" w:rsidP="0055443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55443A">
        <w:rPr>
          <w:rFonts w:cs="Calibri"/>
          <w:sz w:val="24"/>
          <w:szCs w:val="24"/>
        </w:rPr>
        <w:t>Web application</w:t>
      </w:r>
    </w:p>
    <w:p w14:paraId="19726309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2805" w14:textId="77777777" w:rsidR="007F1F5F" w:rsidRDefault="007F1F5F">
      <w:pPr>
        <w:spacing w:line="240" w:lineRule="auto"/>
      </w:pPr>
      <w:r>
        <w:separator/>
      </w:r>
    </w:p>
  </w:endnote>
  <w:endnote w:type="continuationSeparator" w:id="0">
    <w:p w14:paraId="0A8B3DEC" w14:textId="77777777" w:rsidR="007F1F5F" w:rsidRDefault="007F1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D9E27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219A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EFB46D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ADC19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0A690D" w14:textId="15411A86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55443A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CD38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68D9A8DA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B843F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6EC57" w14:textId="77777777" w:rsidR="007F1F5F" w:rsidRDefault="007F1F5F">
      <w:pPr>
        <w:spacing w:line="240" w:lineRule="auto"/>
      </w:pPr>
      <w:r>
        <w:separator/>
      </w:r>
    </w:p>
  </w:footnote>
  <w:footnote w:type="continuationSeparator" w:id="0">
    <w:p w14:paraId="19B72A9B" w14:textId="77777777" w:rsidR="007F1F5F" w:rsidRDefault="007F1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13F8" w14:textId="77777777" w:rsidR="00E421C6" w:rsidRDefault="00E421C6">
    <w:pPr>
      <w:rPr>
        <w:sz w:val="24"/>
      </w:rPr>
    </w:pPr>
  </w:p>
  <w:p w14:paraId="041FF4FA" w14:textId="77777777" w:rsidR="00E421C6" w:rsidRDefault="00E421C6">
    <w:pPr>
      <w:pBdr>
        <w:top w:val="single" w:sz="6" w:space="1" w:color="auto"/>
      </w:pBdr>
      <w:rPr>
        <w:sz w:val="24"/>
      </w:rPr>
    </w:pPr>
  </w:p>
  <w:p w14:paraId="5905D32A" w14:textId="4D7B7B6C" w:rsidR="00E421C6" w:rsidRDefault="00F73902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21E0D">
      <w:rPr>
        <w:rFonts w:ascii="Arial" w:hAnsi="Arial"/>
        <w:b/>
        <w:sz w:val="36"/>
      </w:rPr>
      <w:t>&lt;</w:t>
    </w:r>
    <w:r w:rsidR="0055443A">
      <w:rPr>
        <w:rFonts w:ascii="Arial" w:hAnsi="Arial"/>
        <w:b/>
        <w:sz w:val="36"/>
      </w:rPr>
      <w:t>Simon Silva Stefania</w:t>
    </w:r>
    <w:r w:rsidR="00921E0D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F82E2E0" w14:textId="43D905C7" w:rsidR="00697B53" w:rsidRDefault="00F7390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97B53">
      <w:rPr>
        <w:rFonts w:ascii="Arial" w:hAnsi="Arial"/>
        <w:b/>
        <w:sz w:val="36"/>
      </w:rPr>
      <w:t>&lt;</w:t>
    </w:r>
    <w:r w:rsidR="0055443A">
      <w:rPr>
        <w:rFonts w:ascii="Arial" w:hAnsi="Arial"/>
        <w:b/>
        <w:sz w:val="36"/>
      </w:rPr>
      <w:t>30431</w:t>
    </w:r>
    <w:r w:rsidR="00697B53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B468570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0B7A0045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6C30D2F2" w14:textId="77777777" w:rsidTr="004C19C6">
      <w:tc>
        <w:tcPr>
          <w:tcW w:w="9606" w:type="dxa"/>
        </w:tcPr>
        <w:p w14:paraId="7367B251" w14:textId="778DE6A2" w:rsidR="004C19C6" w:rsidRDefault="0055443A">
          <w:r>
            <w:t>Saloon for dogs</w:t>
          </w:r>
        </w:p>
      </w:tc>
    </w:tr>
    <w:tr w:rsidR="004C19C6" w14:paraId="75A1FB56" w14:textId="77777777" w:rsidTr="004C19C6">
      <w:tc>
        <w:tcPr>
          <w:tcW w:w="9606" w:type="dxa"/>
        </w:tcPr>
        <w:p w14:paraId="28198221" w14:textId="77777777" w:rsidR="004C19C6" w:rsidRDefault="007F1F5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14:paraId="6233F9CB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8430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8E7D7A"/>
    <w:multiLevelType w:val="multilevel"/>
    <w:tmpl w:val="EC7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400EB4"/>
    <w:rsid w:val="0040432F"/>
    <w:rsid w:val="004C19C6"/>
    <w:rsid w:val="0055443A"/>
    <w:rsid w:val="00697B53"/>
    <w:rsid w:val="007A32FC"/>
    <w:rsid w:val="007F1F5F"/>
    <w:rsid w:val="008421A9"/>
    <w:rsid w:val="00921E0D"/>
    <w:rsid w:val="00AD64E8"/>
    <w:rsid w:val="00BA055D"/>
    <w:rsid w:val="00E421C6"/>
    <w:rsid w:val="00EE5133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1FC2F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3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Silvia Simon</cp:lastModifiedBy>
  <cp:revision>3</cp:revision>
  <cp:lastPrinted>1899-12-31T22:00:00Z</cp:lastPrinted>
  <dcterms:created xsi:type="dcterms:W3CDTF">2019-03-03T14:30:00Z</dcterms:created>
  <dcterms:modified xsi:type="dcterms:W3CDTF">2019-03-17T16:33:00Z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